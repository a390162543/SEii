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18"/>
        <w:gridCol w:w="2376"/>
        <w:gridCol w:w="1984"/>
        <w:gridCol w:w="2518"/>
      </w:tblGrid>
      <w:tr w:rsidR="00FA1033" w:rsidRPr="009E6C6D" w:rsidTr="00CC268B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FA1033" w:rsidRPr="00A05D89" w:rsidRDefault="00FA1033" w:rsidP="00CC268B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</w:tcPr>
          <w:p w:rsidR="00FA1033" w:rsidRPr="009E6C6D" w:rsidRDefault="00FA1033" w:rsidP="00CC268B">
            <w:pPr>
              <w:jc w:val="center"/>
              <w:rPr>
                <w:rFonts w:ascii="宋体"/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FA1033" w:rsidRPr="00A05D89" w:rsidRDefault="00FA1033" w:rsidP="00CC268B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</w:tcPr>
          <w:p w:rsidR="00FA1033" w:rsidRPr="009E6C6D" w:rsidRDefault="00FA1033" w:rsidP="00CC268B">
            <w:pPr>
              <w:jc w:val="center"/>
              <w:rPr>
                <w:rFonts w:ascii="宋体"/>
                <w:b/>
              </w:rPr>
            </w:pPr>
            <w:r>
              <w:rPr>
                <w:rFonts w:hint="eastAsia"/>
                <w:b/>
              </w:rPr>
              <w:t>收件信息输入</w:t>
            </w:r>
          </w:p>
        </w:tc>
      </w:tr>
      <w:tr w:rsidR="00FA1033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FA1033" w:rsidRPr="00A05D89" w:rsidRDefault="00FA1033" w:rsidP="00CC268B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</w:tcPr>
          <w:p w:rsidR="00FA1033" w:rsidRPr="009E6C6D" w:rsidRDefault="00FA1033" w:rsidP="00A05A91">
            <w:pPr>
              <w:jc w:val="center"/>
              <w:rPr>
                <w:rFonts w:ascii="宋体"/>
              </w:rPr>
            </w:pPr>
            <w:r>
              <w:rPr>
                <w:rFonts w:hint="eastAsia"/>
                <w:b/>
              </w:rPr>
              <w:t>刘成</w:t>
            </w:r>
          </w:p>
        </w:tc>
        <w:tc>
          <w:tcPr>
            <w:tcW w:w="1984" w:type="dxa"/>
            <w:shd w:val="clear" w:color="auto" w:fill="D9E2F3"/>
          </w:tcPr>
          <w:p w:rsidR="00FA1033" w:rsidRPr="00A05D89" w:rsidRDefault="00FA1033" w:rsidP="00CC268B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18" w:type="dxa"/>
          </w:tcPr>
          <w:p w:rsidR="00FA1033" w:rsidRPr="00CB14EB" w:rsidRDefault="00FA1033" w:rsidP="00CB14EB">
            <w:pPr>
              <w:jc w:val="center"/>
              <w:rPr>
                <w:b/>
              </w:rPr>
            </w:pPr>
            <w:r w:rsidRPr="00A611AB">
              <w:rPr>
                <w:rFonts w:hint="eastAsia"/>
                <w:b/>
              </w:rPr>
              <w:t>刘成</w:t>
            </w:r>
          </w:p>
        </w:tc>
      </w:tr>
      <w:tr w:rsidR="00FA1033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FA1033" w:rsidRPr="00A05D89" w:rsidRDefault="00FA1033" w:rsidP="00CC268B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</w:tcPr>
          <w:p w:rsidR="00FA1033" w:rsidRPr="009E6C6D" w:rsidRDefault="00FA1033" w:rsidP="00A05A91">
            <w:pPr>
              <w:jc w:val="center"/>
              <w:rPr>
                <w:rFonts w:ascii="宋体"/>
              </w:rPr>
            </w:pPr>
            <w:r>
              <w:rPr>
                <w:b/>
              </w:rPr>
              <w:t>2015.9.26</w:t>
            </w:r>
          </w:p>
        </w:tc>
        <w:tc>
          <w:tcPr>
            <w:tcW w:w="1984" w:type="dxa"/>
            <w:shd w:val="clear" w:color="auto" w:fill="D9E2F3"/>
          </w:tcPr>
          <w:p w:rsidR="00FA1033" w:rsidRPr="00A05D89" w:rsidRDefault="00FA1033" w:rsidP="00CC268B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</w:tcPr>
          <w:p w:rsidR="00FA1033" w:rsidRPr="009E6C6D" w:rsidRDefault="00FA1033" w:rsidP="00CB14EB">
            <w:pPr>
              <w:jc w:val="center"/>
              <w:rPr>
                <w:rFonts w:ascii="宋体"/>
              </w:rPr>
            </w:pPr>
            <w:r w:rsidRPr="00A611AB">
              <w:rPr>
                <w:b/>
              </w:rPr>
              <w:t>2015.</w:t>
            </w:r>
            <w:r>
              <w:rPr>
                <w:b/>
              </w:rPr>
              <w:t>10</w:t>
            </w:r>
            <w:r w:rsidRPr="00A611AB">
              <w:rPr>
                <w:b/>
              </w:rPr>
              <w:t>.</w:t>
            </w:r>
            <w:r>
              <w:rPr>
                <w:b/>
              </w:rPr>
              <w:t>10</w:t>
            </w:r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</w:tcPr>
          <w:p w:rsidR="00FA1033" w:rsidRDefault="00FA1033" w:rsidP="00A05A91">
            <w:r>
              <w:rPr>
                <w:rFonts w:hint="eastAsia"/>
              </w:rPr>
              <w:t>快递员，目标是能快速、正确地完成快递收件信息的输入，提高工作的效率</w:t>
            </w:r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</w:tcPr>
          <w:p w:rsidR="00FA1033" w:rsidRPr="009E6C6D" w:rsidRDefault="00FA1033" w:rsidP="00A05A91">
            <w:pPr>
              <w:rPr>
                <w:rFonts w:ascii="宋体"/>
              </w:rPr>
            </w:pPr>
            <w:r>
              <w:rPr>
                <w:rFonts w:hint="eastAsia"/>
              </w:rPr>
              <w:t>收件人收到寄件人寄送的货物，快递员派送过程完成</w:t>
            </w:r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</w:tcPr>
          <w:p w:rsidR="00FA1033" w:rsidRPr="009E6C6D" w:rsidRDefault="00FA1033" w:rsidP="00A05A91">
            <w:pPr>
              <w:rPr>
                <w:rFonts w:ascii="宋体"/>
              </w:rPr>
            </w:pPr>
            <w:r>
              <w:rPr>
                <w:rFonts w:hint="eastAsia"/>
              </w:rPr>
              <w:t>快递员已经被识别和授权</w:t>
            </w:r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</w:tcPr>
          <w:p w:rsidR="00FA1033" w:rsidRPr="009E6C6D" w:rsidRDefault="00FA1033" w:rsidP="00A05A91">
            <w:pPr>
              <w:rPr>
                <w:rFonts w:ascii="宋体"/>
              </w:rPr>
            </w:pPr>
            <w:r>
              <w:rPr>
                <w:rFonts w:hint="eastAsia"/>
              </w:rPr>
              <w:t>运送货物的签收情况，包括货物的收件编号</w:t>
            </w:r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</w:tcPr>
          <w:p w:rsidR="00FA1033" w:rsidRPr="009E6C6D" w:rsidRDefault="00FA1033" w:rsidP="00A05A91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6E49BA" w:rsidRDefault="00FA1033" w:rsidP="00A05A91">
            <w:pPr>
              <w:jc w:val="center"/>
              <w:rPr>
                <w:rFonts w:ascii="宋体"/>
              </w:rPr>
            </w:pPr>
            <w:r w:rsidRPr="006E49BA">
              <w:rPr>
                <w:rFonts w:ascii="宋体" w:hAnsi="宋体" w:hint="eastAsia"/>
              </w:rPr>
              <w:t>正常流程</w:t>
            </w:r>
          </w:p>
        </w:tc>
        <w:tc>
          <w:tcPr>
            <w:tcW w:w="6878" w:type="dxa"/>
            <w:gridSpan w:val="3"/>
          </w:tcPr>
          <w:p w:rsidR="00FA1033" w:rsidRDefault="00FA1033" w:rsidP="00A05A91">
            <w:pPr>
              <w:rPr>
                <w:rFonts w:asci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快递员要求输入收件信息</w:t>
            </w:r>
          </w:p>
          <w:p w:rsidR="00FA1033" w:rsidRPr="006E49BA" w:rsidRDefault="00FA1033" w:rsidP="00A05A91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 w:rsidRPr="00A05A91">
              <w:rPr>
                <w:rFonts w:ascii="宋体"/>
              </w:rPr>
              <w:t>.</w:t>
            </w:r>
            <w:r>
              <w:rPr>
                <w:rFonts w:ascii="宋体" w:hAnsi="宋体" w:hint="eastAsia"/>
              </w:rPr>
              <w:t>系统显示待</w:t>
            </w:r>
            <w:r w:rsidRPr="006E49BA">
              <w:rPr>
                <w:rFonts w:ascii="宋体" w:hAnsi="宋体" w:hint="eastAsia"/>
              </w:rPr>
              <w:t>输入</w:t>
            </w:r>
            <w:r>
              <w:rPr>
                <w:rFonts w:ascii="宋体" w:hAnsi="宋体" w:hint="eastAsia"/>
              </w:rPr>
              <w:t>的</w:t>
            </w:r>
            <w:r w:rsidRPr="006E49BA">
              <w:rPr>
                <w:rFonts w:ascii="宋体" w:hAnsi="宋体" w:hint="eastAsia"/>
              </w:rPr>
              <w:t>收件信息</w:t>
            </w:r>
          </w:p>
          <w:p w:rsidR="00FA1033" w:rsidRPr="006E49BA" w:rsidRDefault="00FA1033" w:rsidP="00A05A91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 w:rsidRPr="00A05A91">
              <w:rPr>
                <w:rFonts w:ascii="宋体"/>
              </w:rPr>
              <w:t>.</w:t>
            </w:r>
            <w:r w:rsidRPr="006E49BA">
              <w:rPr>
                <w:rFonts w:ascii="宋体" w:hAnsi="宋体" w:hint="eastAsia"/>
              </w:rPr>
              <w:t>快递员输入货物的收件编号，收件人的姓名和收件日期</w:t>
            </w:r>
            <w:r>
              <w:rPr>
                <w:rFonts w:ascii="宋体" w:hAnsi="宋体" w:hint="eastAsia"/>
              </w:rPr>
              <w:t>并且确认收件信息</w:t>
            </w:r>
          </w:p>
          <w:p w:rsidR="00FA1033" w:rsidRPr="00A05A91" w:rsidRDefault="00FA1033" w:rsidP="00A05A91">
            <w:pPr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 w:rsidRPr="008979C0"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>系统更新快递的物流信息，包括快递运送过程经过的中转站、营业厅及到达时间，运送人员，和快递被签收的信息</w:t>
            </w:r>
            <w:bookmarkStart w:id="0" w:name="_GoBack"/>
            <w:bookmarkEnd w:id="0"/>
          </w:p>
        </w:tc>
      </w:tr>
      <w:tr w:rsidR="00FA1033" w:rsidRPr="009E6C6D" w:rsidTr="00CC268B">
        <w:tc>
          <w:tcPr>
            <w:tcW w:w="1418" w:type="dxa"/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6878" w:type="dxa"/>
            <w:gridSpan w:val="3"/>
          </w:tcPr>
          <w:p w:rsidR="00FA1033" w:rsidRPr="009E6C6D" w:rsidRDefault="00FA1033" w:rsidP="00A05A91">
            <w:pPr>
              <w:rPr>
                <w:rFonts w:asci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>
                <w:rPr>
                  <w:rFonts w:ascii="宋体" w:hAnsi="宋体"/>
                </w:rPr>
                <w:t>3</w:t>
              </w:r>
              <w:r w:rsidRPr="009E6C6D">
                <w:rPr>
                  <w:rFonts w:ascii="宋体" w:hAnsi="宋体"/>
                </w:rPr>
                <w:t>a</w:t>
              </w:r>
            </w:smartTag>
            <w:r w:rsidRPr="009E6C6D">
              <w:rPr>
                <w:rFonts w:ascii="宋体" w:hAnsi="宋体"/>
              </w:rPr>
              <w:t>.</w:t>
            </w:r>
            <w:r>
              <w:rPr>
                <w:rFonts w:hint="eastAsia"/>
              </w:rPr>
              <w:t>快递员输入收件编号、收件人信息或收件日期时出现非法标识</w:t>
            </w:r>
          </w:p>
          <w:p w:rsidR="00FA1033" w:rsidRPr="009E6C6D" w:rsidRDefault="00FA1033" w:rsidP="00A05A91">
            <w:pPr>
              <w:rPr>
                <w:rFonts w:ascii="宋体"/>
              </w:rPr>
            </w:pPr>
            <w:r w:rsidRPr="009E6C6D">
              <w:rPr>
                <w:rFonts w:ascii="宋体" w:hAnsi="宋体"/>
              </w:rPr>
              <w:t xml:space="preserve">  1.</w:t>
            </w:r>
            <w:r>
              <w:rPr>
                <w:rFonts w:hint="eastAsia"/>
              </w:rPr>
              <w:t>系统显示当前输入的信息错误并拒绝输入，要求快递员重新输入</w:t>
            </w:r>
          </w:p>
        </w:tc>
      </w:tr>
      <w:tr w:rsidR="00FA1033" w:rsidRPr="009E6C6D" w:rsidTr="00CC268B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FA1033" w:rsidRPr="00A05D89" w:rsidRDefault="00FA1033" w:rsidP="00A05A91">
            <w:pPr>
              <w:jc w:val="center"/>
              <w:rPr>
                <w:rFonts w:asci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</w:tcPr>
          <w:p w:rsidR="00FA1033" w:rsidRPr="009E6C6D" w:rsidRDefault="00FA1033" w:rsidP="00A05A91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FA1033" w:rsidRDefault="00FA1033" w:rsidP="00A05A91"/>
    <w:p w:rsidR="00FA1033" w:rsidRDefault="00FA1033"/>
    <w:sectPr w:rsidR="00FA1033" w:rsidSect="0041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033" w:rsidRDefault="00FA1033" w:rsidP="00A05A91">
      <w:r>
        <w:separator/>
      </w:r>
    </w:p>
  </w:endnote>
  <w:endnote w:type="continuationSeparator" w:id="1">
    <w:p w:rsidR="00FA1033" w:rsidRDefault="00FA1033" w:rsidP="00A05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ang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033" w:rsidRDefault="00FA1033" w:rsidP="00A05A91">
      <w:r>
        <w:separator/>
      </w:r>
    </w:p>
  </w:footnote>
  <w:footnote w:type="continuationSeparator" w:id="1">
    <w:p w:rsidR="00FA1033" w:rsidRDefault="00FA1033" w:rsidP="00A05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86013"/>
    <w:multiLevelType w:val="hybridMultilevel"/>
    <w:tmpl w:val="65CCBE90"/>
    <w:lvl w:ilvl="0" w:tplc="800A6C48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947"/>
    <w:rsid w:val="00410CCA"/>
    <w:rsid w:val="00525E17"/>
    <w:rsid w:val="006E49BA"/>
    <w:rsid w:val="008979C0"/>
    <w:rsid w:val="009B69E9"/>
    <w:rsid w:val="009E6C6D"/>
    <w:rsid w:val="00A05A91"/>
    <w:rsid w:val="00A05D89"/>
    <w:rsid w:val="00A55D04"/>
    <w:rsid w:val="00A611AB"/>
    <w:rsid w:val="00C52803"/>
    <w:rsid w:val="00CA6947"/>
    <w:rsid w:val="00CB14EB"/>
    <w:rsid w:val="00CC268B"/>
    <w:rsid w:val="00E86440"/>
    <w:rsid w:val="00F1153A"/>
    <w:rsid w:val="00FA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9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5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05A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0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5A9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05A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153</TotalTime>
  <Pages>1</Pages>
  <Words>59</Words>
  <Characters>338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master2</cp:lastModifiedBy>
  <cp:revision>6</cp:revision>
  <dcterms:created xsi:type="dcterms:W3CDTF">2015-10-01T10:19:00Z</dcterms:created>
  <dcterms:modified xsi:type="dcterms:W3CDTF">2015-10-10T11:47:00Z</dcterms:modified>
</cp:coreProperties>
</file>